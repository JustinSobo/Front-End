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DC2A8" w14:textId="77777777" w:rsidR="00D85387" w:rsidRDefault="002029CB">
      <w:pPr>
        <w:pStyle w:val="Name"/>
      </w:pPr>
      <w:r>
        <w:t>Bernabe C. Montejano</w:t>
      </w:r>
    </w:p>
    <w:p w14:paraId="7981952C" w14:textId="77777777" w:rsidR="00D85387" w:rsidRDefault="002029CB">
      <w:pPr>
        <w:pStyle w:val="ContactInfo"/>
      </w:pPr>
      <w:r>
        <w:t>319 Cardinal Way</w:t>
      </w:r>
    </w:p>
    <w:p w14:paraId="7B44B9C8" w14:textId="77777777" w:rsidR="002029CB" w:rsidRDefault="002029CB">
      <w:pPr>
        <w:pStyle w:val="ContactInfo"/>
      </w:pPr>
      <w:r>
        <w:t>San Antonio, TX 78253</w:t>
      </w:r>
      <w:r>
        <w:tab/>
      </w:r>
      <w:r>
        <w:tab/>
      </w:r>
    </w:p>
    <w:p w14:paraId="16983727" w14:textId="77777777" w:rsidR="002029CB" w:rsidRDefault="002029CB">
      <w:pPr>
        <w:pStyle w:val="ContactInfo"/>
      </w:pPr>
      <w:r>
        <w:t>(928) 581-5173</w:t>
      </w:r>
    </w:p>
    <w:p w14:paraId="688892A1" w14:textId="77777777" w:rsidR="002029CB" w:rsidRDefault="002029CB">
      <w:pPr>
        <w:pStyle w:val="ContactInfo"/>
      </w:pPr>
      <w:r>
        <w:t>bernabe.montejano1@hotmail.com</w:t>
      </w:r>
    </w:p>
    <w:sdt>
      <w:sdtPr>
        <w:id w:val="-1179423465"/>
        <w:placeholder>
          <w:docPart w:val="1D92B9FC5C243D46980261F466B6CF24"/>
        </w:placeholder>
        <w:temporary/>
        <w:showingPlcHdr/>
        <w15:appearance w15:val="hidden"/>
      </w:sdtPr>
      <w:sdtEndPr/>
      <w:sdtContent>
        <w:p w14:paraId="5A6E24EB" w14:textId="77777777" w:rsidR="00D85387" w:rsidRDefault="00CE120B">
          <w:pPr>
            <w:pStyle w:val="Heading1"/>
          </w:pPr>
          <w:r>
            <w:t>Objective</w:t>
          </w:r>
        </w:p>
      </w:sdtContent>
    </w:sdt>
    <w:p w14:paraId="4E8B43EE" w14:textId="7A118CA9" w:rsidR="00D85387" w:rsidRDefault="008E7A61">
      <w:r>
        <w:t>T</w:t>
      </w:r>
      <w:r w:rsidR="002029CB">
        <w:t>o procure employment within yo</w:t>
      </w:r>
      <w:r>
        <w:t>ur company for the medic position</w:t>
      </w:r>
      <w:r w:rsidR="002029CB">
        <w:t>.</w:t>
      </w:r>
    </w:p>
    <w:sdt>
      <w:sdtPr>
        <w:id w:val="1728489637"/>
        <w:placeholder>
          <w:docPart w:val="7C7DA39550C6D14EA5B73529127BDA5A"/>
        </w:placeholder>
        <w:temporary/>
        <w:showingPlcHdr/>
        <w15:appearance w15:val="hidden"/>
      </w:sdtPr>
      <w:sdtEndPr/>
      <w:sdtContent>
        <w:p w14:paraId="4FB9E544" w14:textId="77777777" w:rsidR="00D85387" w:rsidRDefault="00CE120B">
          <w:pPr>
            <w:pStyle w:val="Heading1"/>
          </w:pPr>
          <w:r>
            <w:t>Experience</w:t>
          </w:r>
        </w:p>
      </w:sdtContent>
    </w:sdt>
    <w:p w14:paraId="299D3972" w14:textId="77777777" w:rsidR="00D85387" w:rsidRDefault="002029CB">
      <w:pPr>
        <w:rPr>
          <w:b/>
        </w:rPr>
      </w:pPr>
      <w:r w:rsidRPr="002570D5">
        <w:rPr>
          <w:b/>
        </w:rPr>
        <w:t>United States Navy</w:t>
      </w:r>
    </w:p>
    <w:p w14:paraId="0FB198CB" w14:textId="77777777" w:rsidR="00482117" w:rsidRDefault="00482117">
      <w:r>
        <w:t>Marine Corp Base Twenty-Nine Palms, California</w:t>
      </w:r>
    </w:p>
    <w:p w14:paraId="2B3F5713" w14:textId="77777777" w:rsidR="00482117" w:rsidRDefault="00482117">
      <w:r>
        <w:t>Marine Corp Air Station Yuma, Arizona</w:t>
      </w:r>
    </w:p>
    <w:p w14:paraId="37FC37A3" w14:textId="77777777" w:rsidR="00482117" w:rsidRDefault="00482117">
      <w:r>
        <w:t>Naval Air Station Corpus Christi, Texas</w:t>
      </w:r>
    </w:p>
    <w:p w14:paraId="61EF49D8" w14:textId="0E4E1873" w:rsidR="00482117" w:rsidRDefault="00482117">
      <w:r>
        <w:t>Naval Special Warfare Coronado, California</w:t>
      </w:r>
      <w:r w:rsidR="008E7A61">
        <w:t xml:space="preserve"> SEAL Team 1 &amp; 3.</w:t>
      </w:r>
    </w:p>
    <w:p w14:paraId="33F0D74F" w14:textId="77777777" w:rsidR="00482117" w:rsidRPr="00482117" w:rsidRDefault="00482117">
      <w:r>
        <w:t>Ft. Sam Houston San Antonio, Texas</w:t>
      </w:r>
    </w:p>
    <w:p w14:paraId="3980C47F" w14:textId="77777777" w:rsidR="00D85387" w:rsidRDefault="002029CB">
      <w:r>
        <w:t>Corpsman | June 2000-June 2016</w:t>
      </w:r>
    </w:p>
    <w:p w14:paraId="1BFF0AF7" w14:textId="616464FE" w:rsidR="00D85387" w:rsidRDefault="002570D5" w:rsidP="002570D5">
      <w:pPr>
        <w:pStyle w:val="ListBullet"/>
      </w:pPr>
      <w:r>
        <w:t>Lead and manage</w:t>
      </w:r>
      <w:r w:rsidR="008E7A61">
        <w:t xml:space="preserve"> 20 junior sailors in</w:t>
      </w:r>
      <w:r w:rsidR="00AC19B2">
        <w:t xml:space="preserve"> clinical</w:t>
      </w:r>
      <w:r>
        <w:t xml:space="preserve"> operations</w:t>
      </w:r>
      <w:r w:rsidR="008E7A61">
        <w:t xml:space="preserve"> to provide the best healthcare for military personnel.</w:t>
      </w:r>
    </w:p>
    <w:p w14:paraId="22545C81" w14:textId="50E1DB59" w:rsidR="002570D5" w:rsidRDefault="002570D5" w:rsidP="002570D5">
      <w:pPr>
        <w:pStyle w:val="ListBullet"/>
      </w:pPr>
      <w:r>
        <w:t xml:space="preserve">Provide </w:t>
      </w:r>
      <w:r w:rsidR="007D15A7">
        <w:t xml:space="preserve">advance </w:t>
      </w:r>
      <w:r>
        <w:t xml:space="preserve">medical </w:t>
      </w:r>
      <w:r w:rsidR="00AC19B2">
        <w:t xml:space="preserve">care and </w:t>
      </w:r>
      <w:r>
        <w:t xml:space="preserve">support for </w:t>
      </w:r>
      <w:r w:rsidR="00482117">
        <w:t xml:space="preserve">Naval Special </w:t>
      </w:r>
      <w:r w:rsidR="008E7A61">
        <w:t xml:space="preserve">Warfare </w:t>
      </w:r>
      <w:r w:rsidR="00482117">
        <w:t>Forces and M</w:t>
      </w:r>
      <w:r>
        <w:t>arine</w:t>
      </w:r>
      <w:r w:rsidR="00482117">
        <w:t xml:space="preserve"> Corp</w:t>
      </w:r>
      <w:r>
        <w:t xml:space="preserve"> units</w:t>
      </w:r>
    </w:p>
    <w:p w14:paraId="3F5F9446" w14:textId="67E565CE" w:rsidR="008E7A61" w:rsidRDefault="008E7A61" w:rsidP="008E7A61">
      <w:pPr>
        <w:pStyle w:val="ListBullet"/>
      </w:pPr>
      <w:r>
        <w:t>Managed a training budget of 1.2 million dollars for medical training of Special Operation Medics for the West Coast Seals teams and NSW Hospital Corpsman.</w:t>
      </w:r>
    </w:p>
    <w:p w14:paraId="196D923D" w14:textId="16EF29DD" w:rsidR="002570D5" w:rsidRPr="00AC19B2" w:rsidRDefault="00482117" w:rsidP="002570D5">
      <w:pPr>
        <w:pStyle w:val="ListBullet"/>
      </w:pPr>
      <w:r>
        <w:t>Teach</w:t>
      </w:r>
      <w:r w:rsidR="008E7A61">
        <w:t xml:space="preserve"> </w:t>
      </w:r>
      <w:r w:rsidR="00371E14">
        <w:t>540</w:t>
      </w:r>
      <w:r w:rsidR="002570D5">
        <w:t xml:space="preserve"> </w:t>
      </w:r>
      <w:r>
        <w:t>junior enlisted</w:t>
      </w:r>
      <w:r w:rsidR="002570D5">
        <w:t xml:space="preserve"> in</w:t>
      </w:r>
      <w:r w:rsidR="00AC19B2">
        <w:t xml:space="preserve"> but not limit to: basic anatomy and physiology, history and physical assessment, cardiac life support, sanitation and associated first aid procedures, infection control, universal precaution, vital signs, intravenous care, wound care management, basic psychology, and customer service</w:t>
      </w:r>
    </w:p>
    <w:p w14:paraId="1B8FEBAE" w14:textId="77777777" w:rsidR="002570D5" w:rsidRDefault="002570D5" w:rsidP="002570D5">
      <w:pPr>
        <w:pStyle w:val="ListBullet"/>
      </w:pPr>
      <w:r>
        <w:t>Work and maintain composure in high stress and environmentally challenging situations</w:t>
      </w:r>
    </w:p>
    <w:p w14:paraId="2CCE37FB" w14:textId="7BA6423E" w:rsidR="00D47FCC" w:rsidRDefault="008E7A61" w:rsidP="00D47FCC">
      <w:pPr>
        <w:pStyle w:val="ListBullet"/>
      </w:pPr>
      <w:r>
        <w:t>Experience in administrative duties for healthcare and operations of medical units</w:t>
      </w:r>
    </w:p>
    <w:sdt>
      <w:sdtPr>
        <w:id w:val="720946933"/>
        <w:placeholder>
          <w:docPart w:val="DD2A411DEF89064280E22145B525E1A6"/>
        </w:placeholder>
        <w:temporary/>
        <w:showingPlcHdr/>
        <w15:appearance w15:val="hidden"/>
      </w:sdtPr>
      <w:sdtEndPr/>
      <w:sdtContent>
        <w:p w14:paraId="7B512A8E" w14:textId="77777777" w:rsidR="00D85387" w:rsidRDefault="00CE120B">
          <w:pPr>
            <w:pStyle w:val="Heading1"/>
          </w:pPr>
          <w:r>
            <w:t>Education</w:t>
          </w:r>
        </w:p>
      </w:sdtContent>
    </w:sdt>
    <w:p w14:paraId="73DA7A33" w14:textId="0155536C" w:rsidR="002570D5" w:rsidRDefault="002570D5">
      <w:pPr>
        <w:rPr>
          <w:b/>
        </w:rPr>
      </w:pPr>
      <w:r>
        <w:rPr>
          <w:b/>
        </w:rPr>
        <w:t>Emergency Medical Technician</w:t>
      </w:r>
      <w:r w:rsidR="001118AE">
        <w:rPr>
          <w:b/>
        </w:rPr>
        <w:t xml:space="preserve"> Basic</w:t>
      </w:r>
    </w:p>
    <w:p w14:paraId="5AB0ECEE" w14:textId="379E335B" w:rsidR="00AC19B2" w:rsidRPr="00E363CB" w:rsidRDefault="002570D5">
      <w:r>
        <w:t>Certified | May 2015</w:t>
      </w:r>
    </w:p>
    <w:p w14:paraId="4AA7B52A" w14:textId="77777777" w:rsidR="002570D5" w:rsidRDefault="002570D5">
      <w:pPr>
        <w:rPr>
          <w:b/>
        </w:rPr>
      </w:pPr>
      <w:r>
        <w:rPr>
          <w:b/>
        </w:rPr>
        <w:t>EMT/Nursing Instructor Training Course</w:t>
      </w:r>
    </w:p>
    <w:p w14:paraId="1EDDDC22" w14:textId="77777777" w:rsidR="002570D5" w:rsidRPr="002570D5" w:rsidRDefault="002570D5">
      <w:r>
        <w:t>Certified | August 2014</w:t>
      </w:r>
    </w:p>
    <w:p w14:paraId="4052CFF4" w14:textId="77777777" w:rsidR="002570D5" w:rsidRPr="002570D5" w:rsidRDefault="002570D5">
      <w:pPr>
        <w:rPr>
          <w:b/>
        </w:rPr>
      </w:pPr>
      <w:r w:rsidRPr="002570D5">
        <w:rPr>
          <w:b/>
        </w:rPr>
        <w:t>Coastline Community College</w:t>
      </w:r>
    </w:p>
    <w:p w14:paraId="4400A80B" w14:textId="77777777" w:rsidR="002570D5" w:rsidRDefault="002570D5">
      <w:r>
        <w:t>Associates of Arts | May 2010</w:t>
      </w:r>
    </w:p>
    <w:p w14:paraId="51215408" w14:textId="28630D4D" w:rsidR="00D85387" w:rsidRDefault="0074135A" w:rsidP="001118AE">
      <w:pPr>
        <w:pStyle w:val="Heading1"/>
      </w:pPr>
      <w:sdt>
        <w:sdtPr>
          <w:id w:val="520597245"/>
          <w:placeholder>
            <w:docPart w:val="EAAACC45C325844ABF16C2344DAF84D8"/>
          </w:placeholder>
          <w:temporary/>
          <w:showingPlcHdr/>
          <w15:appearance w15:val="hidden"/>
        </w:sdtPr>
        <w:sdtEndPr/>
        <w:sdtContent>
          <w:r w:rsidR="00CE120B">
            <w:t>Awards and Acknowledgements</w:t>
          </w:r>
        </w:sdtContent>
      </w:sdt>
    </w:p>
    <w:p w14:paraId="06A19399" w14:textId="77777777" w:rsidR="00482117" w:rsidRDefault="00482117" w:rsidP="002570D5">
      <w:pPr>
        <w:pStyle w:val="ListBullet"/>
      </w:pPr>
      <w:r>
        <w:t xml:space="preserve">Selected to deploy with </w:t>
      </w:r>
      <w:r w:rsidR="00082D71">
        <w:t>Navy SEAL and Marine Corp</w:t>
      </w:r>
      <w:r>
        <w:t xml:space="preserve"> team</w:t>
      </w:r>
      <w:r w:rsidR="00082D71">
        <w:t>s</w:t>
      </w:r>
      <w:r>
        <w:t xml:space="preserve"> above other Corpsman because of my reliability</w:t>
      </w:r>
      <w:r w:rsidR="00082D71">
        <w:t>, professionalism, and willingness to work with a team in extreme situations.</w:t>
      </w:r>
    </w:p>
    <w:p w14:paraId="7B020881" w14:textId="5A2A4611" w:rsidR="001118AE" w:rsidRDefault="001118AE" w:rsidP="002570D5">
      <w:pPr>
        <w:pStyle w:val="ListBullet"/>
      </w:pPr>
      <w:r>
        <w:t>Trained and supervised Foreign Nationals in combat operations</w:t>
      </w:r>
    </w:p>
    <w:p w14:paraId="7FA7FC24" w14:textId="77777777" w:rsidR="00482117" w:rsidRDefault="00082D71" w:rsidP="002570D5">
      <w:pPr>
        <w:pStyle w:val="ListBullet"/>
      </w:pPr>
      <w:r>
        <w:t>Survival Evasion Resistance and Escape (SERE) certification 2010</w:t>
      </w:r>
    </w:p>
    <w:p w14:paraId="6A80EDAE" w14:textId="16223F66" w:rsidR="00082D71" w:rsidRDefault="00AC19B2" w:rsidP="00082D71">
      <w:pPr>
        <w:pStyle w:val="ListBullet"/>
      </w:pPr>
      <w:r>
        <w:t xml:space="preserve">Navy Achievement Medal with </w:t>
      </w:r>
      <w:r w:rsidR="00082D71">
        <w:t>Valor for heroism during my 2005 deployment to Iraq.</w:t>
      </w:r>
    </w:p>
    <w:p w14:paraId="392DF0E8" w14:textId="6BAD417C" w:rsidR="000E326A" w:rsidRDefault="000E326A" w:rsidP="00082D71">
      <w:pPr>
        <w:pStyle w:val="ListBullet"/>
      </w:pPr>
      <w:r>
        <w:t>TIER1 off-road driving course</w:t>
      </w:r>
    </w:p>
    <w:p w14:paraId="6DC16596" w14:textId="2F632494" w:rsidR="000E326A" w:rsidRDefault="000E326A" w:rsidP="00082D71">
      <w:pPr>
        <w:pStyle w:val="ListBullet"/>
      </w:pPr>
      <w:r>
        <w:t>Tactical Mobility course</w:t>
      </w:r>
    </w:p>
    <w:p w14:paraId="7E7C5945" w14:textId="0379ABD3" w:rsidR="000E326A" w:rsidRDefault="000E326A" w:rsidP="00082D71">
      <w:pPr>
        <w:pStyle w:val="ListBullet"/>
      </w:pPr>
      <w:r>
        <w:t>SOF medic refresher course</w:t>
      </w:r>
    </w:p>
    <w:p w14:paraId="327FCB76" w14:textId="77E14C6D" w:rsidR="000E326A" w:rsidRDefault="000E326A" w:rsidP="00082D71">
      <w:pPr>
        <w:pStyle w:val="ListBullet"/>
      </w:pPr>
      <w:r>
        <w:t>High Altitude medicine course</w:t>
      </w:r>
    </w:p>
    <w:p w14:paraId="51E9229A" w14:textId="78B9F3E9" w:rsidR="000E326A" w:rsidRDefault="000E326A" w:rsidP="00082D71">
      <w:pPr>
        <w:pStyle w:val="ListBullet"/>
      </w:pPr>
      <w:r>
        <w:t>TCCC instructor</w:t>
      </w:r>
    </w:p>
    <w:p w14:paraId="193DF3AD" w14:textId="73B5F1D2" w:rsidR="000E326A" w:rsidRDefault="000E326A" w:rsidP="00082D71">
      <w:pPr>
        <w:pStyle w:val="ListBullet"/>
      </w:pPr>
      <w:r>
        <w:t>PHTLS</w:t>
      </w:r>
    </w:p>
    <w:p w14:paraId="260AFA07" w14:textId="1CB02894" w:rsidR="000E326A" w:rsidRDefault="000E326A" w:rsidP="000E326A">
      <w:pPr>
        <w:pStyle w:val="ListBullet"/>
      </w:pPr>
      <w:r>
        <w:t>BLS-I</w:t>
      </w:r>
      <w:bookmarkStart w:id="0" w:name="_GoBack"/>
      <w:bookmarkEnd w:id="0"/>
    </w:p>
    <w:p w14:paraId="6F2B2F1C" w14:textId="77777777" w:rsidR="00082D71" w:rsidRDefault="00082D71" w:rsidP="00082D71">
      <w:pPr>
        <w:pStyle w:val="ListBullet"/>
      </w:pPr>
      <w:r>
        <w:t>Deployments</w:t>
      </w:r>
    </w:p>
    <w:p w14:paraId="66BB2B86" w14:textId="77777777" w:rsidR="00082D71" w:rsidRDefault="00082D71" w:rsidP="00314D22">
      <w:pPr>
        <w:pStyle w:val="ListBullet"/>
        <w:numPr>
          <w:ilvl w:val="0"/>
          <w:numId w:val="14"/>
        </w:numPr>
      </w:pPr>
      <w:r>
        <w:t>Okinawa Japan 2001</w:t>
      </w:r>
    </w:p>
    <w:p w14:paraId="35819251" w14:textId="77777777" w:rsidR="00082D71" w:rsidRDefault="00082D71" w:rsidP="00314D22">
      <w:pPr>
        <w:pStyle w:val="ListBullet"/>
        <w:numPr>
          <w:ilvl w:val="0"/>
          <w:numId w:val="14"/>
        </w:numPr>
      </w:pPr>
      <w:r>
        <w:t>Iraq 2003</w:t>
      </w:r>
    </w:p>
    <w:p w14:paraId="46D6F0B6" w14:textId="77777777" w:rsidR="00082D71" w:rsidRDefault="00082D71" w:rsidP="00314D22">
      <w:pPr>
        <w:pStyle w:val="ListBullet"/>
        <w:numPr>
          <w:ilvl w:val="0"/>
          <w:numId w:val="14"/>
        </w:numPr>
      </w:pPr>
      <w:r>
        <w:t>Iraq 2005</w:t>
      </w:r>
    </w:p>
    <w:p w14:paraId="3EDD544D" w14:textId="77777777" w:rsidR="00082D71" w:rsidRDefault="00082D71" w:rsidP="00314D22">
      <w:pPr>
        <w:pStyle w:val="ListBullet"/>
        <w:numPr>
          <w:ilvl w:val="0"/>
          <w:numId w:val="14"/>
        </w:numPr>
      </w:pPr>
      <w:r>
        <w:t>Iraq 2008</w:t>
      </w:r>
    </w:p>
    <w:p w14:paraId="4BF7F42D" w14:textId="77777777" w:rsidR="00082D71" w:rsidRDefault="00082D71" w:rsidP="00314D22">
      <w:pPr>
        <w:pStyle w:val="ListBullet"/>
        <w:numPr>
          <w:ilvl w:val="0"/>
          <w:numId w:val="14"/>
        </w:numPr>
      </w:pPr>
      <w:r>
        <w:t>Philippines 2011</w:t>
      </w:r>
    </w:p>
    <w:p w14:paraId="025F32E6" w14:textId="77777777" w:rsidR="00082D71" w:rsidRDefault="00082D71" w:rsidP="00082D71">
      <w:pPr>
        <w:pStyle w:val="ListBullet"/>
        <w:numPr>
          <w:ilvl w:val="0"/>
          <w:numId w:val="0"/>
        </w:numPr>
        <w:ind w:left="216"/>
      </w:pPr>
    </w:p>
    <w:p w14:paraId="19305F26" w14:textId="77777777" w:rsidR="00082D71" w:rsidRDefault="00082D71" w:rsidP="00082D71">
      <w:pPr>
        <w:pStyle w:val="ListBullet"/>
        <w:numPr>
          <w:ilvl w:val="0"/>
          <w:numId w:val="0"/>
        </w:numPr>
      </w:pPr>
    </w:p>
    <w:sectPr w:rsidR="00082D71">
      <w:headerReference w:type="default" r:id="rId8"/>
      <w:footerReference w:type="default" r:id="rId9"/>
      <w:headerReference w:type="first" r:id="rId1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49BF0" w14:textId="77777777" w:rsidR="0074135A" w:rsidRDefault="0074135A">
      <w:r>
        <w:separator/>
      </w:r>
    </w:p>
  </w:endnote>
  <w:endnote w:type="continuationSeparator" w:id="0">
    <w:p w14:paraId="14585078" w14:textId="77777777" w:rsidR="0074135A" w:rsidRDefault="00741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C759A" w14:textId="77777777" w:rsidR="00D85387" w:rsidRDefault="00CE120B">
    <w:pPr>
      <w:pStyle w:val="Footer"/>
    </w:pPr>
    <w:r>
      <w:fldChar w:fldCharType="begin"/>
    </w:r>
    <w:r>
      <w:instrText xml:space="preserve"> PAGE   \* MERGEFORMAT </w:instrText>
    </w:r>
    <w:r>
      <w:fldChar w:fldCharType="separate"/>
    </w:r>
    <w:r w:rsidR="00D47FC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1A9A9" w14:textId="77777777" w:rsidR="0074135A" w:rsidRDefault="0074135A">
      <w:r>
        <w:separator/>
      </w:r>
    </w:p>
  </w:footnote>
  <w:footnote w:type="continuationSeparator" w:id="0">
    <w:p w14:paraId="22CD1369" w14:textId="77777777" w:rsidR="0074135A" w:rsidRDefault="007413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A794A" w14:textId="77777777" w:rsidR="00D85387" w:rsidRDefault="00CE120B">
    <w:r>
      <w:rPr>
        <w:noProof/>
        <w:lang w:eastAsia="en-US"/>
      </w:rPr>
      <mc:AlternateContent>
        <mc:Choice Requires="wps">
          <w:drawing>
            <wp:anchor distT="0" distB="0" distL="114300" distR="114300" simplePos="0" relativeHeight="251665408" behindDoc="1" locked="0" layoutInCell="1" allowOverlap="1" wp14:anchorId="209E4059" wp14:editId="72175C9D">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6DEEB1F0" id="Frame_x0020_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AA864" w14:textId="77777777" w:rsidR="00D85387" w:rsidRDefault="00CE120B">
    <w:r>
      <w:rPr>
        <w:noProof/>
        <w:lang w:eastAsia="en-US"/>
      </w:rPr>
      <mc:AlternateContent>
        <mc:Choice Requires="wpg">
          <w:drawing>
            <wp:anchor distT="0" distB="0" distL="114300" distR="114300" simplePos="0" relativeHeight="251663360" behindDoc="1" locked="0" layoutInCell="1" allowOverlap="1" wp14:anchorId="0548DB6A" wp14:editId="57162608">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07BDE769" w14:textId="77777777" w:rsidR="00D85387" w:rsidRDefault="00D85387">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0548DB6A" id="Group_x0020_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_x0020_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_x0020_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07BDE769" w14:textId="77777777" w:rsidR="00D85387" w:rsidRDefault="00D85387">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62C81708"/>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56A02"/>
    <w:multiLevelType w:val="hybridMultilevel"/>
    <w:tmpl w:val="C4A81E34"/>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CB"/>
    <w:rsid w:val="00082D71"/>
    <w:rsid w:val="000C64DB"/>
    <w:rsid w:val="000E326A"/>
    <w:rsid w:val="001118AE"/>
    <w:rsid w:val="002029CB"/>
    <w:rsid w:val="002570D5"/>
    <w:rsid w:val="00314D22"/>
    <w:rsid w:val="00371E14"/>
    <w:rsid w:val="00482117"/>
    <w:rsid w:val="0074135A"/>
    <w:rsid w:val="007D15A7"/>
    <w:rsid w:val="008E7A61"/>
    <w:rsid w:val="00AC19B2"/>
    <w:rsid w:val="00CE120B"/>
    <w:rsid w:val="00D47FCC"/>
    <w:rsid w:val="00D85387"/>
    <w:rsid w:val="00E3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EA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onte/Library/Containers/com.microsoft.Word/Data/Library/Caches/TM10002074/Bold%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2B9FC5C243D46980261F466B6CF24"/>
        <w:category>
          <w:name w:val="General"/>
          <w:gallery w:val="placeholder"/>
        </w:category>
        <w:types>
          <w:type w:val="bbPlcHdr"/>
        </w:types>
        <w:behaviors>
          <w:behavior w:val="content"/>
        </w:behaviors>
        <w:guid w:val="{319D8D63-2515-6E48-B339-FD7F544260DF}"/>
      </w:docPartPr>
      <w:docPartBody>
        <w:p w:rsidR="004417A7" w:rsidRDefault="00E433CD">
          <w:pPr>
            <w:pStyle w:val="1D92B9FC5C243D46980261F466B6CF24"/>
          </w:pPr>
          <w:r>
            <w:t>Objective</w:t>
          </w:r>
        </w:p>
      </w:docPartBody>
    </w:docPart>
    <w:docPart>
      <w:docPartPr>
        <w:name w:val="7C7DA39550C6D14EA5B73529127BDA5A"/>
        <w:category>
          <w:name w:val="General"/>
          <w:gallery w:val="placeholder"/>
        </w:category>
        <w:types>
          <w:type w:val="bbPlcHdr"/>
        </w:types>
        <w:behaviors>
          <w:behavior w:val="content"/>
        </w:behaviors>
        <w:guid w:val="{1250132F-2552-494C-B8B9-2FF0D36EC2E7}"/>
      </w:docPartPr>
      <w:docPartBody>
        <w:p w:rsidR="004417A7" w:rsidRDefault="00E433CD">
          <w:pPr>
            <w:pStyle w:val="7C7DA39550C6D14EA5B73529127BDA5A"/>
          </w:pPr>
          <w:r>
            <w:t>Experience</w:t>
          </w:r>
        </w:p>
      </w:docPartBody>
    </w:docPart>
    <w:docPart>
      <w:docPartPr>
        <w:name w:val="DD2A411DEF89064280E22145B525E1A6"/>
        <w:category>
          <w:name w:val="General"/>
          <w:gallery w:val="placeholder"/>
        </w:category>
        <w:types>
          <w:type w:val="bbPlcHdr"/>
        </w:types>
        <w:behaviors>
          <w:behavior w:val="content"/>
        </w:behaviors>
        <w:guid w:val="{ED3A2318-DD8E-6C46-AFB3-E08CE0B65C14}"/>
      </w:docPartPr>
      <w:docPartBody>
        <w:p w:rsidR="004417A7" w:rsidRDefault="00E433CD">
          <w:pPr>
            <w:pStyle w:val="DD2A411DEF89064280E22145B525E1A6"/>
          </w:pPr>
          <w:r>
            <w:t>Education</w:t>
          </w:r>
        </w:p>
      </w:docPartBody>
    </w:docPart>
    <w:docPart>
      <w:docPartPr>
        <w:name w:val="EAAACC45C325844ABF16C2344DAF84D8"/>
        <w:category>
          <w:name w:val="General"/>
          <w:gallery w:val="placeholder"/>
        </w:category>
        <w:types>
          <w:type w:val="bbPlcHdr"/>
        </w:types>
        <w:behaviors>
          <w:behavior w:val="content"/>
        </w:behaviors>
        <w:guid w:val="{55E27A50-891D-DA45-8528-21A6B072CC83}"/>
      </w:docPartPr>
      <w:docPartBody>
        <w:p w:rsidR="004417A7" w:rsidRDefault="00E433CD">
          <w:pPr>
            <w:pStyle w:val="EAAACC45C325844ABF16C2344DAF84D8"/>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CD"/>
    <w:rsid w:val="004417A7"/>
    <w:rsid w:val="005B2448"/>
    <w:rsid w:val="00793E5F"/>
    <w:rsid w:val="00E4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7F98ECB01B84448FB8B81F9B2FCF15">
    <w:name w:val="CD7F98ECB01B84448FB8B81F9B2FCF15"/>
  </w:style>
  <w:style w:type="paragraph" w:customStyle="1" w:styleId="BED0F7DA089AF54582CADD47BBC48A28">
    <w:name w:val="BED0F7DA089AF54582CADD47BBC48A28"/>
  </w:style>
  <w:style w:type="paragraph" w:customStyle="1" w:styleId="1D92B9FC5C243D46980261F466B6CF24">
    <w:name w:val="1D92B9FC5C243D46980261F466B6CF24"/>
  </w:style>
  <w:style w:type="paragraph" w:customStyle="1" w:styleId="73F03AE1AEAE694588799BB15E738926">
    <w:name w:val="73F03AE1AEAE694588799BB15E738926"/>
  </w:style>
  <w:style w:type="paragraph" w:customStyle="1" w:styleId="7C7DA39550C6D14EA5B73529127BDA5A">
    <w:name w:val="7C7DA39550C6D14EA5B73529127BDA5A"/>
  </w:style>
  <w:style w:type="paragraph" w:customStyle="1" w:styleId="252210FCE5AE624092B1EEEC6F96EB82">
    <w:name w:val="252210FCE5AE624092B1EEEC6F96EB82"/>
  </w:style>
  <w:style w:type="paragraph" w:customStyle="1" w:styleId="989B238EB450EC488A13E24B7557F424">
    <w:name w:val="989B238EB450EC488A13E24B7557F424"/>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6F6E392BC431A247906718340B7B0BF5">
    <w:name w:val="6F6E392BC431A247906718340B7B0BF5"/>
  </w:style>
  <w:style w:type="paragraph" w:customStyle="1" w:styleId="DD2A411DEF89064280E22145B525E1A6">
    <w:name w:val="DD2A411DEF89064280E22145B525E1A6"/>
  </w:style>
  <w:style w:type="paragraph" w:customStyle="1" w:styleId="10EF8BB4046DC04A9784805DAAF12354">
    <w:name w:val="10EF8BB4046DC04A9784805DAAF12354"/>
  </w:style>
  <w:style w:type="paragraph" w:customStyle="1" w:styleId="EAAACC45C325844ABF16C2344DAF84D8">
    <w:name w:val="EAAACC45C325844ABF16C2344DAF84D8"/>
  </w:style>
  <w:style w:type="paragraph" w:customStyle="1" w:styleId="029A7A8C038A0540837E7CEE465A22C1">
    <w:name w:val="029A7A8C038A0540837E7CEE465A2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7DAD-BD20-914C-8039-DA11D5AE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78</TotalTime>
  <Pages>2</Pages>
  <Words>319</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2016-04-13T23:32:00Z</dcterms:created>
  <dcterms:modified xsi:type="dcterms:W3CDTF">2016-06-24T20:24:00Z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