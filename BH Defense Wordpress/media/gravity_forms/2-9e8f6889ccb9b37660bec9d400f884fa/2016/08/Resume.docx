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BD" w:rsidRDefault="004D5B3C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AEDAD0A7B9DE4035BB3E110F180079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B2890">
            <w:t xml:space="preserve">Brandon </w:t>
          </w:r>
          <w:r w:rsidR="00621119">
            <w:t xml:space="preserve">J. </w:t>
          </w:r>
          <w:r w:rsidR="004B2890">
            <w:t>Bergeron</w:t>
          </w:r>
        </w:sdtContent>
      </w:sdt>
    </w:p>
    <w:p w:rsidR="007952BD" w:rsidRDefault="00946D2D">
      <w:sdt>
        <w:sdtPr>
          <w:alias w:val="Address"/>
          <w:tag w:val=""/>
          <w:id w:val="-593780209"/>
          <w:placeholder>
            <w:docPart w:val="4E48FD8B75DB4DE1895F18DE47DE364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B2890">
            <w:t>12 LONERGAN LANE, TICONDEROGA, NY 12883</w:t>
          </w:r>
        </w:sdtContent>
      </w:sdt>
      <w:r w:rsidR="004D5B3C">
        <w:t> | </w:t>
      </w:r>
      <w:sdt>
        <w:sdtPr>
          <w:alias w:val="Telephone"/>
          <w:tag w:val=""/>
          <w:id w:val="-1416317146"/>
          <w:placeholder>
            <w:docPart w:val="0D421FC9640A47EA8CBD6B58E251326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B2890">
            <w:t>518-586-4293 CELL</w:t>
          </w:r>
        </w:sdtContent>
      </w:sdt>
      <w:r w:rsidR="004D5B3C">
        <w:t> | </w:t>
      </w:r>
      <w:sdt>
        <w:sdtPr>
          <w:alias w:val="Email"/>
          <w:tag w:val=""/>
          <w:id w:val="-391963670"/>
          <w:placeholder>
            <w:docPart w:val="B06B4EBD72264651BB4B83A9FADA9D9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B2890">
            <w:t>bergeronbrandon90@gmail.com</w:t>
          </w:r>
        </w:sdtContent>
      </w:sdt>
    </w:p>
    <w:p w:rsidR="007952BD" w:rsidRDefault="004D5B3C" w:rsidP="00D70085">
      <w:pPr>
        <w:pStyle w:val="SectionHeading"/>
        <w:ind w:left="3600"/>
      </w:pPr>
      <w:r>
        <w:t>Experience</w:t>
      </w:r>
    </w:p>
    <w:p w:rsidR="00621119" w:rsidRDefault="00621119" w:rsidP="00D70085">
      <w:pPr>
        <w:pStyle w:val="ListParagraph"/>
        <w:numPr>
          <w:ilvl w:val="0"/>
          <w:numId w:val="5"/>
        </w:numPr>
      </w:pPr>
      <w:r>
        <w:t>Military tactical operations</w:t>
      </w:r>
      <w:r w:rsidR="00F12C8B">
        <w:t xml:space="preserve"> and planning</w:t>
      </w:r>
      <w:r w:rsidR="00D70085">
        <w:tab/>
      </w:r>
      <w:r w:rsidR="00D70085">
        <w:tab/>
      </w:r>
      <w:r w:rsidR="00D70085">
        <w:tab/>
      </w:r>
      <w:r w:rsidR="00D70085">
        <w:tab/>
      </w:r>
      <w:r w:rsidR="00D70085">
        <w:tab/>
      </w:r>
      <w:r w:rsidR="00D70085">
        <w:tab/>
      </w:r>
      <w:r w:rsidR="00D70085">
        <w:tab/>
      </w:r>
    </w:p>
    <w:p w:rsidR="00621119" w:rsidRDefault="00F12C8B" w:rsidP="00621119">
      <w:pPr>
        <w:pStyle w:val="ListParagraph"/>
        <w:numPr>
          <w:ilvl w:val="0"/>
          <w:numId w:val="5"/>
        </w:numPr>
      </w:pPr>
      <w:r>
        <w:t>Conducted operations</w:t>
      </w:r>
      <w:r w:rsidR="00621119">
        <w:t xml:space="preserve"> with US and Foreign Special Operations</w:t>
      </w:r>
    </w:p>
    <w:p w:rsidR="00D70085" w:rsidRDefault="00D70085" w:rsidP="00621119">
      <w:pPr>
        <w:pStyle w:val="ListParagraph"/>
        <w:numPr>
          <w:ilvl w:val="0"/>
          <w:numId w:val="5"/>
        </w:numPr>
      </w:pPr>
      <w:r>
        <w:t>Tactical and Technical Reconnaissance</w:t>
      </w:r>
    </w:p>
    <w:p w:rsidR="00D70085" w:rsidRDefault="00D70085" w:rsidP="00621119">
      <w:pPr>
        <w:pStyle w:val="ListParagraph"/>
        <w:numPr>
          <w:ilvl w:val="0"/>
          <w:numId w:val="5"/>
        </w:numPr>
      </w:pPr>
      <w:r>
        <w:t>Law enforcement tactical operations</w:t>
      </w:r>
    </w:p>
    <w:p w:rsidR="00D70085" w:rsidRDefault="00D70085" w:rsidP="00621119">
      <w:pPr>
        <w:pStyle w:val="ListParagraph"/>
        <w:numPr>
          <w:ilvl w:val="0"/>
          <w:numId w:val="5"/>
        </w:numPr>
      </w:pPr>
      <w:r>
        <w:t>Ability to work in high stress situations</w:t>
      </w:r>
    </w:p>
    <w:p w:rsidR="00D70085" w:rsidRDefault="00D70085" w:rsidP="00621119">
      <w:pPr>
        <w:pStyle w:val="ListParagraph"/>
        <w:numPr>
          <w:ilvl w:val="0"/>
          <w:numId w:val="5"/>
        </w:numPr>
      </w:pPr>
      <w:r>
        <w:t>Able to multitask and prioritize</w:t>
      </w:r>
      <w:r w:rsidR="00F12C8B">
        <w:t xml:space="preserve"> under pressure</w:t>
      </w:r>
    </w:p>
    <w:p w:rsidR="00D70085" w:rsidRDefault="00D70085" w:rsidP="00D70085">
      <w:pPr>
        <w:pStyle w:val="ListParagraph"/>
        <w:numPr>
          <w:ilvl w:val="0"/>
          <w:numId w:val="5"/>
        </w:numPr>
      </w:pPr>
      <w:r>
        <w:t>Ability to work and thrive in a team base environment and as an individual</w:t>
      </w:r>
    </w:p>
    <w:p w:rsidR="00D70085" w:rsidRDefault="00D70085" w:rsidP="00D70085">
      <w:pPr>
        <w:pStyle w:val="ListParagraph"/>
        <w:numPr>
          <w:ilvl w:val="0"/>
          <w:numId w:val="5"/>
        </w:numPr>
      </w:pPr>
      <w:r>
        <w:t>Microsoft word, excel and PowerPoint</w:t>
      </w:r>
    </w:p>
    <w:p w:rsidR="00362F53" w:rsidRDefault="00362F53" w:rsidP="00D70085">
      <w:pPr>
        <w:pStyle w:val="ListParagraph"/>
        <w:numPr>
          <w:ilvl w:val="0"/>
          <w:numId w:val="5"/>
        </w:numPr>
      </w:pPr>
      <w:r>
        <w:t>Self-starter</w:t>
      </w:r>
    </w:p>
    <w:p w:rsidR="00F12C8B" w:rsidRDefault="00F12C8B" w:rsidP="00D70085">
      <w:pPr>
        <w:pStyle w:val="ListParagraph"/>
        <w:numPr>
          <w:ilvl w:val="0"/>
          <w:numId w:val="5"/>
        </w:numPr>
      </w:pPr>
      <w:r>
        <w:t>Training and Development</w:t>
      </w:r>
    </w:p>
    <w:p w:rsidR="00362F53" w:rsidRDefault="00362F53" w:rsidP="00D70085">
      <w:pPr>
        <w:pStyle w:val="ListParagraph"/>
        <w:numPr>
          <w:ilvl w:val="0"/>
          <w:numId w:val="5"/>
        </w:numPr>
      </w:pPr>
      <w:r>
        <w:t xml:space="preserve">Attention to detail oriented </w:t>
      </w:r>
    </w:p>
    <w:p w:rsidR="00F12C8B" w:rsidRDefault="00F12C8B" w:rsidP="00D70085">
      <w:pPr>
        <w:pStyle w:val="ListParagraph"/>
        <w:numPr>
          <w:ilvl w:val="0"/>
          <w:numId w:val="5"/>
        </w:numPr>
      </w:pPr>
      <w:r>
        <w:t>Ability to work in multi-disciplinary teams</w:t>
      </w:r>
    </w:p>
    <w:p w:rsidR="00F12C8B" w:rsidRPr="00621119" w:rsidRDefault="00F12C8B" w:rsidP="00D70085">
      <w:pPr>
        <w:pStyle w:val="ListParagraph"/>
        <w:numPr>
          <w:ilvl w:val="0"/>
          <w:numId w:val="5"/>
        </w:numPr>
      </w:pPr>
      <w:r>
        <w:t>Ability to inflict influence through effective communication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467DD86A945940E7B4BC72999BD24DD5"/>
            </w:placeholder>
            <w15:repeatingSectionItem/>
          </w:sdtPr>
          <w:sdtEndPr/>
          <w:sdtContent>
            <w:p w:rsidR="00E6641F" w:rsidRDefault="00D17CE7" w:rsidP="00643A2A">
              <w:pPr>
                <w:pStyle w:val="Subsection"/>
              </w:pPr>
              <w:r>
                <w:t>correctional officer</w:t>
              </w:r>
              <w:r w:rsidR="00621119">
                <w:t xml:space="preserve"> II (CPL)</w:t>
              </w:r>
              <w:r w:rsidR="004D5B3C">
                <w:t> | </w:t>
              </w:r>
              <w:r>
                <w:t>vermont department of corrections</w:t>
              </w:r>
              <w:r w:rsidR="004D5B3C">
                <w:t> | </w:t>
              </w:r>
              <w:r>
                <w:t>sept 2012-august-2015</w:t>
              </w:r>
            </w:p>
            <w:p w:rsidR="00E6641F" w:rsidRPr="00E6641F" w:rsidRDefault="00E6641F" w:rsidP="00643A2A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Special operations response team</w:t>
              </w:r>
              <w:r w:rsidR="00F12C8B">
                <w:rPr>
                  <w:bCs/>
                </w:rPr>
                <w:t xml:space="preserve"> member</w:t>
              </w:r>
              <w:r w:rsidR="00222F23">
                <w:rPr>
                  <w:bCs/>
                </w:rPr>
                <w:t xml:space="preserve"> (SORT)</w:t>
              </w:r>
            </w:p>
            <w:p w:rsidR="0035197C" w:rsidRPr="0035197C" w:rsidRDefault="00F12C8B" w:rsidP="00643A2A">
              <w:pPr>
                <w:pStyle w:val="ListBullet"/>
                <w:rPr>
                  <w:bCs/>
                </w:rPr>
              </w:pPr>
              <w:r>
                <w:t>D</w:t>
              </w:r>
              <w:r w:rsidR="00E6641F">
                <w:t>eputy commander of our</w:t>
              </w:r>
              <w:r w:rsidR="00860F8D">
                <w:t xml:space="preserve"> SORT </w:t>
              </w:r>
              <w:r w:rsidR="00E6641F">
                <w:t xml:space="preserve">team </w:t>
              </w:r>
              <w:r w:rsidR="00860F8D">
                <w:t>f</w:t>
              </w:r>
              <w:r w:rsidR="009055FE">
                <w:t>or the state of Vermont</w:t>
              </w:r>
              <w:r w:rsidR="00E6641F">
                <w:t>,</w:t>
              </w:r>
              <w:r w:rsidR="009055FE">
                <w:t xml:space="preserve"> my</w:t>
              </w:r>
              <w:r w:rsidR="00860F8D">
                <w:t xml:space="preserve"> duty consisted of intelligence gathering on daily basis by listening t</w:t>
              </w:r>
              <w:r w:rsidR="00E6641F">
                <w:t>o inmate phone calls and inspecting</w:t>
              </w:r>
              <w:r>
                <w:t xml:space="preserve"> there mail and</w:t>
              </w:r>
              <w:r w:rsidR="00860F8D">
                <w:t xml:space="preserve"> decipher gang related code talk that was in the letter sent to them from friends and family and other inmates from other facilities.</w:t>
              </w:r>
            </w:p>
            <w:p w:rsidR="00DD142D" w:rsidRPr="0035197C" w:rsidRDefault="00E6641F" w:rsidP="00643A2A">
              <w:pPr>
                <w:pStyle w:val="ListBullet"/>
                <w:rPr>
                  <w:bCs/>
                </w:rPr>
              </w:pPr>
              <w:r>
                <w:t>A</w:t>
              </w:r>
              <w:r w:rsidR="00860F8D">
                <w:t>ssist</w:t>
              </w:r>
              <w:r>
                <w:t>ed</w:t>
              </w:r>
              <w:r w:rsidR="00860F8D">
                <w:t xml:space="preserve"> local, federal and state law enforcement agenc</w:t>
              </w:r>
              <w:r w:rsidR="009055FE">
                <w:t>ies with</w:t>
              </w:r>
              <w:r>
                <w:t xml:space="preserve"> a</w:t>
              </w:r>
              <w:r w:rsidR="009055FE">
                <w:t xml:space="preserve"> raid resulting in 65</w:t>
              </w:r>
              <w:r w:rsidR="00860F8D">
                <w:t xml:space="preserve"> arrests</w:t>
              </w:r>
              <w:r>
                <w:t xml:space="preserve"> of known drug dealers and</w:t>
              </w:r>
              <w:r w:rsidR="009055FE">
                <w:t xml:space="preserve"> gang members. </w:t>
              </w:r>
            </w:p>
          </w:sdtContent>
        </w:sdt>
      </w:sdtContent>
    </w:sdt>
    <w:p w:rsidR="009055FE" w:rsidRDefault="009055FE" w:rsidP="00643A2A">
      <w:pPr>
        <w:pStyle w:val="ListBullet"/>
        <w:numPr>
          <w:ilvl w:val="0"/>
          <w:numId w:val="0"/>
        </w:numPr>
        <w:ind w:left="144"/>
      </w:pPr>
    </w:p>
    <w:p w:rsidR="0035197C" w:rsidRDefault="0035197C" w:rsidP="00643A2A">
      <w:pPr>
        <w:pStyle w:val="ListBullet"/>
        <w:numPr>
          <w:ilvl w:val="0"/>
          <w:numId w:val="0"/>
        </w:numPr>
        <w:ind w:left="144"/>
      </w:pPr>
    </w:p>
    <w:p w:rsidR="00DD142D" w:rsidRDefault="00DD142D" w:rsidP="00643A2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INFANTRYMEN</w:t>
      </w:r>
      <w:r w:rsidR="00F12C8B">
        <w:rPr>
          <w:b/>
        </w:rPr>
        <w:t xml:space="preserve">/ CAVALRY SCOUT </w:t>
      </w:r>
      <w:r w:rsidRPr="00DD142D">
        <w:rPr>
          <w:b/>
        </w:rPr>
        <w:t>|</w:t>
      </w:r>
      <w:r>
        <w:rPr>
          <w:b/>
        </w:rPr>
        <w:t xml:space="preserve"> US ARMY (</w:t>
      </w:r>
      <w:r w:rsidR="00527ED6">
        <w:rPr>
          <w:b/>
        </w:rPr>
        <w:t>COARNG/VTRNG</w:t>
      </w:r>
      <w:r>
        <w:rPr>
          <w:b/>
        </w:rPr>
        <w:t>)</w:t>
      </w:r>
      <w:r w:rsidRPr="00DD142D">
        <w:t xml:space="preserve"> </w:t>
      </w:r>
      <w:r w:rsidRPr="00DD142D">
        <w:rPr>
          <w:b/>
        </w:rPr>
        <w:t>|</w:t>
      </w:r>
      <w:r w:rsidR="0035197C">
        <w:rPr>
          <w:b/>
        </w:rPr>
        <w:t xml:space="preserve"> 2006</w:t>
      </w:r>
      <w:r w:rsidR="00527ED6">
        <w:rPr>
          <w:b/>
        </w:rPr>
        <w:t>-PRESENT</w:t>
      </w:r>
    </w:p>
    <w:p w:rsidR="00AB428C" w:rsidRDefault="00362F53" w:rsidP="00643A2A">
      <w:pPr>
        <w:pStyle w:val="ListBullet"/>
        <w:numPr>
          <w:ilvl w:val="0"/>
          <w:numId w:val="0"/>
        </w:numPr>
        <w:ind w:left="144"/>
        <w:rPr>
          <w:b/>
        </w:rPr>
      </w:pPr>
      <w:r>
        <w:rPr>
          <w:b/>
        </w:rPr>
        <w:t>Team Leader</w:t>
      </w:r>
      <w:r w:rsidR="00AB428C" w:rsidRPr="00AB428C">
        <w:rPr>
          <w:b/>
        </w:rPr>
        <w:t xml:space="preserve"> |</w:t>
      </w:r>
      <w:r w:rsidR="003344F6">
        <w:rPr>
          <w:b/>
        </w:rPr>
        <w:t xml:space="preserve"> 2013</w:t>
      </w:r>
      <w:r w:rsidR="00AB428C">
        <w:rPr>
          <w:b/>
        </w:rPr>
        <w:t>-present</w:t>
      </w:r>
    </w:p>
    <w:p w:rsidR="003344F6" w:rsidRPr="00643A2A" w:rsidRDefault="003344F6" w:rsidP="00643A2A">
      <w:pPr>
        <w:pStyle w:val="ListBullet"/>
        <w:numPr>
          <w:ilvl w:val="0"/>
          <w:numId w:val="0"/>
        </w:numPr>
        <w:ind w:left="144"/>
        <w:rPr>
          <w:b/>
          <w:u w:val="single"/>
        </w:rPr>
      </w:pPr>
      <w:r w:rsidRPr="00643A2A">
        <w:rPr>
          <w:b/>
          <w:u w:val="single"/>
        </w:rPr>
        <w:t>S3 operations</w:t>
      </w:r>
    </w:p>
    <w:p w:rsidR="00AB428C" w:rsidRDefault="00AB428C" w:rsidP="00643A2A">
      <w:pPr>
        <w:pStyle w:val="ListBullet"/>
        <w:tabs>
          <w:tab w:val="clear" w:pos="144"/>
          <w:tab w:val="num" w:pos="288"/>
        </w:tabs>
        <w:ind w:left="288"/>
      </w:pPr>
      <w:r>
        <w:t>Worked in S3 section of battalion staff to support the overall daily operations in with the mission and to assist brigade in</w:t>
      </w:r>
      <w:r w:rsidR="00362F53">
        <w:t xml:space="preserve"> completing</w:t>
      </w:r>
      <w:r>
        <w:t xml:space="preserve"> of their mission.</w:t>
      </w:r>
    </w:p>
    <w:p w:rsidR="00AB428C" w:rsidRDefault="00AB428C" w:rsidP="00643A2A">
      <w:pPr>
        <w:pStyle w:val="ListBullet"/>
        <w:tabs>
          <w:tab w:val="clear" w:pos="144"/>
          <w:tab w:val="num" w:pos="288"/>
        </w:tabs>
        <w:ind w:left="288"/>
      </w:pPr>
      <w:r>
        <w:t xml:space="preserve">To set up the TOC according to </w:t>
      </w:r>
      <w:r w:rsidRPr="00937292">
        <w:t>SOP</w:t>
      </w:r>
      <w:r>
        <w:t xml:space="preserve"> </w:t>
      </w:r>
      <w:r w:rsidR="00937292">
        <w:t xml:space="preserve">(Standard operating procedure) </w:t>
      </w:r>
      <w:r>
        <w:t>and make sure its operational to start battle tracking of friendly forces and movement of supplies between units.</w:t>
      </w:r>
    </w:p>
    <w:p w:rsidR="00AB428C" w:rsidRDefault="00222F23" w:rsidP="00643A2A">
      <w:pPr>
        <w:pStyle w:val="ListBullet"/>
        <w:tabs>
          <w:tab w:val="clear" w:pos="144"/>
          <w:tab w:val="num" w:pos="288"/>
        </w:tabs>
        <w:ind w:left="288"/>
      </w:pPr>
      <w:r>
        <w:t>Assisted</w:t>
      </w:r>
      <w:r w:rsidR="005F7A52">
        <w:t xml:space="preserve"> S2 with i</w:t>
      </w:r>
      <w:r w:rsidR="00E6641F">
        <w:t>ntelligence and disseminating information</w:t>
      </w:r>
      <w:r w:rsidR="005F7A52">
        <w:t xml:space="preserve"> to the S3 OIC and NCOIC.</w:t>
      </w:r>
    </w:p>
    <w:p w:rsidR="00F12C8B" w:rsidRDefault="00F12C8B" w:rsidP="00643A2A">
      <w:pPr>
        <w:pStyle w:val="ListBullet"/>
        <w:numPr>
          <w:ilvl w:val="0"/>
          <w:numId w:val="0"/>
        </w:numPr>
        <w:ind w:left="144"/>
        <w:rPr>
          <w:b/>
        </w:rPr>
      </w:pPr>
    </w:p>
    <w:p w:rsidR="005F7A52" w:rsidRPr="00643A2A" w:rsidRDefault="005F7A52" w:rsidP="00643A2A">
      <w:pPr>
        <w:pStyle w:val="ListBullet"/>
        <w:numPr>
          <w:ilvl w:val="0"/>
          <w:numId w:val="0"/>
        </w:numPr>
        <w:ind w:left="144"/>
        <w:rPr>
          <w:b/>
          <w:u w:val="single"/>
        </w:rPr>
      </w:pPr>
      <w:r w:rsidRPr="00643A2A">
        <w:rPr>
          <w:b/>
          <w:u w:val="single"/>
        </w:rPr>
        <w:t>S6 Communication</w:t>
      </w:r>
    </w:p>
    <w:p w:rsidR="00937292" w:rsidRPr="00937292" w:rsidRDefault="00937292" w:rsidP="00643A2A">
      <w:pPr>
        <w:pStyle w:val="ListBullet"/>
        <w:rPr>
          <w:b/>
        </w:rPr>
      </w:pPr>
      <w:r>
        <w:t>Charged with a two-man team on supporting a brigade size element with radio communication, during training exercises and daily operations in the TOC and TAC.</w:t>
      </w:r>
    </w:p>
    <w:p w:rsidR="00AB428C" w:rsidRPr="005F7A52" w:rsidRDefault="00362F53" w:rsidP="00643A2A">
      <w:pPr>
        <w:pStyle w:val="ListBullet"/>
        <w:rPr>
          <w:b/>
        </w:rPr>
      </w:pPr>
      <w:r>
        <w:t>B</w:t>
      </w:r>
      <w:r w:rsidR="00937292">
        <w:t>attle tracking in</w:t>
      </w:r>
      <w:r w:rsidR="00AB428C">
        <w:t xml:space="preserve"> the ALOC</w:t>
      </w:r>
      <w:r w:rsidR="00937292">
        <w:t xml:space="preserve"> (Alternate operations center)</w:t>
      </w:r>
      <w:r w:rsidR="00AB428C">
        <w:t xml:space="preserve"> and TOC.</w:t>
      </w:r>
    </w:p>
    <w:p w:rsidR="005F7A52" w:rsidRPr="00EE3037" w:rsidRDefault="00362F53" w:rsidP="00643A2A">
      <w:pPr>
        <w:pStyle w:val="ListBullet"/>
        <w:rPr>
          <w:b/>
        </w:rPr>
      </w:pPr>
      <w:r>
        <w:t xml:space="preserve">Managed the COMSEC of </w:t>
      </w:r>
      <w:r w:rsidR="00F12C8B">
        <w:t>a brigade size element, ensured</w:t>
      </w:r>
      <w:r>
        <w:t xml:space="preserve"> all </w:t>
      </w:r>
      <w:r w:rsidR="00943ECB">
        <w:t xml:space="preserve">frequencies </w:t>
      </w:r>
      <w:r>
        <w:t>were current.</w:t>
      </w:r>
    </w:p>
    <w:p w:rsidR="00EE3037" w:rsidRPr="00EE3037" w:rsidRDefault="00EE3037" w:rsidP="00EE3037">
      <w:pPr>
        <w:pStyle w:val="ListBullet"/>
        <w:numPr>
          <w:ilvl w:val="0"/>
          <w:numId w:val="0"/>
        </w:numPr>
        <w:ind w:left="144"/>
        <w:rPr>
          <w:b/>
        </w:rPr>
      </w:pPr>
      <w:r>
        <w:rPr>
          <w:b/>
        </w:rPr>
        <w:t>Deployment (Afghanistan)</w:t>
      </w:r>
    </w:p>
    <w:p w:rsidR="00362F53" w:rsidRPr="00943ECB" w:rsidRDefault="00362F53" w:rsidP="00643A2A">
      <w:pPr>
        <w:pStyle w:val="ListBullet"/>
        <w:rPr>
          <w:b/>
        </w:rPr>
      </w:pPr>
      <w:r>
        <w:t>Conducted raids alongside Special</w:t>
      </w:r>
      <w:r w:rsidR="003344F6">
        <w:t xml:space="preserve"> operations unit in P</w:t>
      </w:r>
      <w:r>
        <w:t xml:space="preserve">aktika </w:t>
      </w:r>
      <w:r w:rsidR="003344F6">
        <w:t>P</w:t>
      </w:r>
      <w:r>
        <w:t>rovince Afghanistan</w:t>
      </w:r>
      <w:r w:rsidR="00943ECB">
        <w:t>, r</w:t>
      </w:r>
      <w:r>
        <w:t>esulted in the capture of 20 known HVTs.</w:t>
      </w:r>
    </w:p>
    <w:p w:rsidR="003344F6" w:rsidRPr="003344F6" w:rsidRDefault="00943ECB" w:rsidP="00643A2A">
      <w:pPr>
        <w:pStyle w:val="ListBullet"/>
        <w:rPr>
          <w:b/>
        </w:rPr>
      </w:pPr>
      <w:r>
        <w:t>ET</w:t>
      </w:r>
      <w:r w:rsidR="003344F6">
        <w:t xml:space="preserve">T (Embedded Training Team) advised and trained 80 </w:t>
      </w:r>
      <w:r>
        <w:t>Afghan National Army soldiers (</w:t>
      </w:r>
      <w:r w:rsidR="003344F6">
        <w:t>ANA</w:t>
      </w:r>
      <w:r>
        <w:t>)</w:t>
      </w:r>
      <w:r w:rsidR="003344F6">
        <w:t xml:space="preserve"> in infantry tactics</w:t>
      </w:r>
      <w:r>
        <w:t>, utilized</w:t>
      </w:r>
      <w:r w:rsidR="003344F6">
        <w:t xml:space="preserve"> doctrine and personal combat experience.</w:t>
      </w:r>
    </w:p>
    <w:p w:rsidR="003344F6" w:rsidRPr="00E6641F" w:rsidRDefault="00943ECB" w:rsidP="00643A2A">
      <w:pPr>
        <w:pStyle w:val="ListBullet"/>
        <w:rPr>
          <w:b/>
        </w:rPr>
      </w:pPr>
      <w:r>
        <w:t>As a specialist</w:t>
      </w:r>
      <w:r w:rsidR="003344F6">
        <w:t xml:space="preserve"> </w:t>
      </w:r>
      <w:r>
        <w:t>(</w:t>
      </w:r>
      <w:r w:rsidR="003344F6">
        <w:t>E4</w:t>
      </w:r>
      <w:r>
        <w:t>)</w:t>
      </w:r>
      <w:r w:rsidR="003344F6">
        <w:t xml:space="preserve"> in Afghanistan was charged with a mobile team of </w:t>
      </w:r>
      <w:r>
        <w:t>five</w:t>
      </w:r>
      <w:r w:rsidR="003344F6">
        <w:t xml:space="preserve"> soldiers, with over 9 million dollars of equipment, resulting in zero loss of life and equipment.</w:t>
      </w:r>
    </w:p>
    <w:p w:rsidR="00E6641F" w:rsidRPr="00937292" w:rsidRDefault="00E6641F" w:rsidP="00643A2A">
      <w:pPr>
        <w:pStyle w:val="ListBullet"/>
        <w:rPr>
          <w:b/>
        </w:rPr>
      </w:pPr>
      <w:r>
        <w:t>Utilized Bio metric equipment.</w:t>
      </w:r>
    </w:p>
    <w:p w:rsidR="00937292" w:rsidRPr="00EE3037" w:rsidRDefault="00153092" w:rsidP="00643A2A">
      <w:pPr>
        <w:pStyle w:val="ListBullet"/>
        <w:rPr>
          <w:b/>
        </w:rPr>
      </w:pPr>
      <w:r>
        <w:t>Assisted HUMIT in over 200 KLE (Key leader engagements) in Ghazni providence and Parwan providence.</w:t>
      </w:r>
    </w:p>
    <w:p w:rsidR="00EE3037" w:rsidRPr="00A63C3E" w:rsidRDefault="00EE3037" w:rsidP="00643A2A">
      <w:pPr>
        <w:pStyle w:val="ListBullet"/>
        <w:rPr>
          <w:b/>
        </w:rPr>
      </w:pPr>
      <w:r>
        <w:t xml:space="preserve">ARF (Aerial reaction force) charged with a </w:t>
      </w:r>
      <w:r w:rsidR="002F40CD">
        <w:t>four-man</w:t>
      </w:r>
      <w:r>
        <w:t xml:space="preserve"> team on the ARF to respond to TIC (Troops in contact) with-in Parwan providence. </w:t>
      </w:r>
    </w:p>
    <w:p w:rsidR="00222F23" w:rsidRDefault="00222F23" w:rsidP="00643A2A">
      <w:pPr>
        <w:pStyle w:val="ListBullet"/>
        <w:numPr>
          <w:ilvl w:val="0"/>
          <w:numId w:val="0"/>
        </w:numPr>
      </w:pPr>
    </w:p>
    <w:p w:rsidR="00527ED6" w:rsidRDefault="00527ED6" w:rsidP="00643A2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ASSEMBLER </w:t>
      </w:r>
      <w:r w:rsidRPr="00527ED6">
        <w:rPr>
          <w:b/>
        </w:rPr>
        <w:t>|</w:t>
      </w:r>
      <w:r>
        <w:rPr>
          <w:b/>
        </w:rPr>
        <w:t xml:space="preserve"> UTC AEROSPACE </w:t>
      </w:r>
      <w:r w:rsidRPr="00527ED6">
        <w:rPr>
          <w:b/>
        </w:rPr>
        <w:t>|</w:t>
      </w:r>
      <w:r w:rsidR="00E6641F">
        <w:rPr>
          <w:b/>
        </w:rPr>
        <w:t xml:space="preserve"> 2015-2016</w:t>
      </w:r>
    </w:p>
    <w:p w:rsidR="00527ED6" w:rsidRDefault="00527ED6" w:rsidP="00643A2A">
      <w:pPr>
        <w:pStyle w:val="ListBullet"/>
        <w:tabs>
          <w:tab w:val="clear" w:pos="144"/>
          <w:tab w:val="num" w:pos="288"/>
        </w:tabs>
        <w:ind w:left="288"/>
      </w:pPr>
      <w:r>
        <w:t>Assembly of product</w:t>
      </w:r>
      <w:r w:rsidR="00F12C8B">
        <w:t xml:space="preserve"> worth</w:t>
      </w:r>
      <w:r w:rsidR="00643A2A">
        <w:t xml:space="preserve"> 40</w:t>
      </w:r>
      <w:r w:rsidR="00F12C8B">
        <w:t xml:space="preserve"> thousand dollars</w:t>
      </w:r>
    </w:p>
    <w:p w:rsidR="00CE1B97" w:rsidRDefault="00CE1B97" w:rsidP="00643A2A">
      <w:pPr>
        <w:pStyle w:val="ListBullet"/>
        <w:tabs>
          <w:tab w:val="clear" w:pos="144"/>
          <w:tab w:val="num" w:pos="288"/>
        </w:tabs>
        <w:ind w:left="288"/>
      </w:pPr>
      <w:r>
        <w:t>Reading of blue prints and operations sheets.</w:t>
      </w:r>
    </w:p>
    <w:p w:rsidR="00CE1B97" w:rsidRDefault="00CE1B97" w:rsidP="00643A2A">
      <w:pPr>
        <w:pStyle w:val="ListBullet"/>
        <w:tabs>
          <w:tab w:val="clear" w:pos="144"/>
          <w:tab w:val="num" w:pos="288"/>
        </w:tabs>
        <w:ind w:left="288"/>
      </w:pPr>
      <w:r>
        <w:t>Testing final build of the product according to MIL SPEC and tolerances.</w:t>
      </w:r>
    </w:p>
    <w:p w:rsidR="00CE1B97" w:rsidRDefault="00CE1B97" w:rsidP="00643A2A">
      <w:pPr>
        <w:pStyle w:val="ListBullet"/>
        <w:tabs>
          <w:tab w:val="clear" w:pos="144"/>
          <w:tab w:val="num" w:pos="288"/>
        </w:tabs>
        <w:ind w:left="288"/>
      </w:pPr>
      <w:r>
        <w:t>Soldering of electrical parts according to the JSTD and MIL SPEC.</w:t>
      </w:r>
    </w:p>
    <w:p w:rsidR="00D9478B" w:rsidRDefault="00CE1B97" w:rsidP="00643A2A">
      <w:pPr>
        <w:pStyle w:val="ListBullet"/>
        <w:tabs>
          <w:tab w:val="clear" w:pos="144"/>
          <w:tab w:val="num" w:pos="288"/>
        </w:tabs>
        <w:ind w:left="288"/>
      </w:pPr>
      <w:r>
        <w:t>Maintain certifications in final test, soldering, blue print reading, t</w:t>
      </w:r>
      <w:r w:rsidR="00BA1D36">
        <w:t>orque gage and machine guarding, Mechanical building.</w:t>
      </w:r>
    </w:p>
    <w:p w:rsidR="00CF6458" w:rsidRDefault="00CF6458" w:rsidP="00643A2A">
      <w:pPr>
        <w:pStyle w:val="ListBullet"/>
        <w:numPr>
          <w:ilvl w:val="0"/>
          <w:numId w:val="0"/>
        </w:numPr>
        <w:ind w:left="144" w:hanging="144"/>
      </w:pPr>
    </w:p>
    <w:p w:rsidR="003F0D4E" w:rsidRDefault="003F0D4E" w:rsidP="00643A2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AEGIS DEFENSE SERIVE LLC</w:t>
      </w:r>
      <w:r w:rsidRPr="003F0D4E">
        <w:rPr>
          <w:b/>
        </w:rPr>
        <w:t xml:space="preserve"> |</w:t>
      </w:r>
      <w:r>
        <w:rPr>
          <w:b/>
        </w:rPr>
        <w:t xml:space="preserve"> ARMED GUARD</w:t>
      </w:r>
      <w:r w:rsidRPr="003F0D4E">
        <w:rPr>
          <w:b/>
        </w:rPr>
        <w:t xml:space="preserve"> |</w:t>
      </w:r>
      <w:r>
        <w:rPr>
          <w:b/>
        </w:rPr>
        <w:t xml:space="preserve"> MAY 2016- PRESENT</w:t>
      </w:r>
    </w:p>
    <w:p w:rsidR="003F0D4E" w:rsidRDefault="003F0D4E" w:rsidP="00643A2A">
      <w:pPr>
        <w:pStyle w:val="ListBullet"/>
      </w:pPr>
      <w:r>
        <w:t>To provide flight line security at Bagram Airbase in Afghanistan for approx. 5.1 billion dollars’ worth of aircraft and equipment.</w:t>
      </w:r>
    </w:p>
    <w:p w:rsidR="003F0D4E" w:rsidRDefault="003F0D4E" w:rsidP="00643A2A">
      <w:pPr>
        <w:pStyle w:val="ListBullet"/>
      </w:pPr>
      <w:r>
        <w:t>Also to provide</w:t>
      </w:r>
      <w:r w:rsidR="00943ECB">
        <w:t>d</w:t>
      </w:r>
      <w:r>
        <w:t xml:space="preserve"> roving security on the flight line and security for </w:t>
      </w:r>
      <w:r w:rsidR="001A610F">
        <w:t>6,000</w:t>
      </w:r>
      <w:r>
        <w:t xml:space="preserve"> people stationed at Bagram airbase.</w:t>
      </w:r>
    </w:p>
    <w:p w:rsidR="003F0D4E" w:rsidRDefault="003F0D4E" w:rsidP="00643A2A">
      <w:pPr>
        <w:pStyle w:val="ListBullet"/>
      </w:pPr>
      <w:r>
        <w:t>T</w:t>
      </w:r>
      <w:r w:rsidR="00943ECB">
        <w:t>w</w:t>
      </w:r>
      <w:r>
        <w:t>o man ECP (Entry control points) to the flight line to deter unauthorized access to the flight line.</w:t>
      </w:r>
    </w:p>
    <w:p w:rsidR="003F0D4E" w:rsidRDefault="003F0D4E" w:rsidP="00643A2A">
      <w:pPr>
        <w:pStyle w:val="ListBullet"/>
      </w:pPr>
      <w:r>
        <w:t xml:space="preserve">Checking coalition forces RAB (Restricted Area Badge) and local </w:t>
      </w:r>
      <w:bookmarkStart w:id="0" w:name="_GoBack"/>
      <w:bookmarkEnd w:id="0"/>
      <w:r w:rsidR="002F40CD">
        <w:t>national’s</w:t>
      </w:r>
      <w:r>
        <w:t xml:space="preserve"> badges prior to gaining access to the flight line.</w:t>
      </w:r>
    </w:p>
    <w:p w:rsidR="003F0D4E" w:rsidRDefault="00943ECB" w:rsidP="00643A2A">
      <w:pPr>
        <w:pStyle w:val="ListBullet"/>
      </w:pPr>
      <w:r>
        <w:t>Responded</w:t>
      </w:r>
      <w:r w:rsidR="003F0D4E">
        <w:t xml:space="preserve"> to any incidents on the flight line I.e. </w:t>
      </w:r>
      <w:r>
        <w:t>IDF (Indirect Fire) MEDVACS, IFE</w:t>
      </w:r>
      <w:r w:rsidR="003F0D4E">
        <w:t xml:space="preserve"> (Inflight emergencies) and to</w:t>
      </w:r>
      <w:r>
        <w:t xml:space="preserve"> assist flight crews with suspicious or violent</w:t>
      </w:r>
      <w:r w:rsidR="003F0D4E">
        <w:t xml:space="preserve"> persons.</w:t>
      </w:r>
    </w:p>
    <w:p w:rsidR="003F0D4E" w:rsidRDefault="00943ECB" w:rsidP="00643A2A">
      <w:pPr>
        <w:pStyle w:val="ListBullet"/>
      </w:pPr>
      <w:r>
        <w:t>Conducted</w:t>
      </w:r>
      <w:r w:rsidR="003F0D4E">
        <w:t xml:space="preserve"> Sector sweeps and sensor checks in designated areas of sector.</w:t>
      </w:r>
    </w:p>
    <w:p w:rsidR="003F0D4E" w:rsidRDefault="00943ECB" w:rsidP="00643A2A">
      <w:pPr>
        <w:pStyle w:val="ListBullet"/>
      </w:pPr>
      <w:r>
        <w:t>Maintained a constant</w:t>
      </w:r>
      <w:r w:rsidR="003F0D4E">
        <w:t xml:space="preserve"> presence on the flight line and at the ECP’s to deter all possible threats to all person</w:t>
      </w:r>
      <w:r>
        <w:t>al and government property staged</w:t>
      </w:r>
      <w:r w:rsidR="003F0D4E">
        <w:t xml:space="preserve"> on Bagram Airbase.</w:t>
      </w:r>
    </w:p>
    <w:p w:rsidR="003F0D4E" w:rsidRDefault="00E6641F" w:rsidP="00643A2A">
      <w:pPr>
        <w:pStyle w:val="ListBullet"/>
        <w:rPr>
          <w:b/>
        </w:rPr>
      </w:pPr>
      <w:r>
        <w:t>Wo</w:t>
      </w:r>
      <w:r w:rsidR="00222F23">
        <w:t>rked</w:t>
      </w:r>
      <w:r>
        <w:t xml:space="preserve"> in</w:t>
      </w:r>
      <w:r w:rsidR="00943ECB">
        <w:t xml:space="preserve"> a BDOC in the TASS, monitored the airfield and sensors</w:t>
      </w:r>
      <w:r w:rsidR="00AB428C">
        <w:t xml:space="preserve"> </w:t>
      </w:r>
      <w:r w:rsidR="00943ECB">
        <w:t xml:space="preserve">through radio communications and </w:t>
      </w:r>
      <w:r w:rsidR="00222F23">
        <w:t>CCTV.</w:t>
      </w:r>
    </w:p>
    <w:p w:rsidR="003F0D4E" w:rsidRPr="003F0D4E" w:rsidRDefault="003F0D4E" w:rsidP="003F0D4E">
      <w:pPr>
        <w:pStyle w:val="ListBullet"/>
        <w:numPr>
          <w:ilvl w:val="0"/>
          <w:numId w:val="0"/>
        </w:numPr>
      </w:pPr>
    </w:p>
    <w:sectPr w:rsidR="003F0D4E" w:rsidRPr="003F0D4E">
      <w:headerReference w:type="default" r:id="rId9"/>
      <w:footerReference w:type="default" r:id="rId10"/>
      <w:headerReference w:type="firs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D2D" w:rsidRDefault="00946D2D">
      <w:pPr>
        <w:spacing w:after="0"/>
      </w:pPr>
      <w:r>
        <w:separator/>
      </w:r>
    </w:p>
  </w:endnote>
  <w:endnote w:type="continuationSeparator" w:id="0">
    <w:p w:rsidR="00946D2D" w:rsidRDefault="00946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2BD" w:rsidRDefault="004D5B3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478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D2D" w:rsidRDefault="00946D2D">
      <w:pPr>
        <w:spacing w:after="0"/>
      </w:pPr>
      <w:r>
        <w:separator/>
      </w:r>
    </w:p>
  </w:footnote>
  <w:footnote w:type="continuationSeparator" w:id="0">
    <w:p w:rsidR="00946D2D" w:rsidRDefault="00946D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1BB" w:rsidRDefault="00E431BB" w:rsidP="00E431BB">
    <w:pPr>
      <w:pStyle w:val="Header"/>
    </w:pPr>
    <w:r>
      <w:t>Brandon Bergeron</w:t>
    </w:r>
  </w:p>
  <w:p w:rsidR="00E431BB" w:rsidRDefault="00E431BB" w:rsidP="00E431BB">
    <w:pPr>
      <w:pStyle w:val="Header"/>
    </w:pPr>
    <w:r>
      <w:t>12 Lonergan Lane, Ticonderoga NY 12883</w:t>
    </w:r>
  </w:p>
  <w:p w:rsidR="00E431BB" w:rsidRDefault="00E431BB" w:rsidP="00E431BB">
    <w:pPr>
      <w:pStyle w:val="Header"/>
    </w:pPr>
    <w:r>
      <w:t>518/586/4293- Cell</w:t>
    </w:r>
  </w:p>
  <w:p w:rsidR="00E431BB" w:rsidRDefault="00E431BB" w:rsidP="00E431BB">
    <w:pPr>
      <w:pStyle w:val="Header"/>
    </w:pPr>
    <w:r>
      <w:t>Bergeronbrandon90@gmail.com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1BB" w:rsidRDefault="00E431BB">
    <w:pPr>
      <w:pStyle w:val="Header"/>
    </w:pPr>
    <w:r>
      <w:t>Brandon Bergeron</w:t>
    </w:r>
  </w:p>
  <w:p w:rsidR="00E431BB" w:rsidRDefault="00E431BB">
    <w:pPr>
      <w:pStyle w:val="Header"/>
    </w:pPr>
    <w:r>
      <w:t>12 Lonergan Lane, Ticonderoga NY 12883</w:t>
    </w:r>
  </w:p>
  <w:p w:rsidR="00E431BB" w:rsidRDefault="00E431BB">
    <w:pPr>
      <w:pStyle w:val="Header"/>
    </w:pPr>
    <w:r>
      <w:t>518/586/4293- Cell</w:t>
    </w:r>
  </w:p>
  <w:p w:rsidR="00E431BB" w:rsidRDefault="00E431BB">
    <w:pPr>
      <w:pStyle w:val="Header"/>
    </w:pPr>
    <w:r>
      <w:t>Bergeronbrandon90@gmail.com</w:t>
    </w:r>
  </w:p>
  <w:p w:rsidR="00E431BB" w:rsidRDefault="00E43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195F0C"/>
    <w:multiLevelType w:val="hybridMultilevel"/>
    <w:tmpl w:val="26C6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2505C"/>
    <w:multiLevelType w:val="hybridMultilevel"/>
    <w:tmpl w:val="31A6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90"/>
    <w:rsid w:val="00153092"/>
    <w:rsid w:val="001A610F"/>
    <w:rsid w:val="002004E7"/>
    <w:rsid w:val="00222F23"/>
    <w:rsid w:val="002F40CD"/>
    <w:rsid w:val="003344F6"/>
    <w:rsid w:val="00345082"/>
    <w:rsid w:val="0035197C"/>
    <w:rsid w:val="00362F53"/>
    <w:rsid w:val="003F0D4E"/>
    <w:rsid w:val="004B2890"/>
    <w:rsid w:val="004D5B3C"/>
    <w:rsid w:val="00527ED6"/>
    <w:rsid w:val="005F7A52"/>
    <w:rsid w:val="00621119"/>
    <w:rsid w:val="00643A2A"/>
    <w:rsid w:val="007952BD"/>
    <w:rsid w:val="008322E5"/>
    <w:rsid w:val="00860F8D"/>
    <w:rsid w:val="009055FE"/>
    <w:rsid w:val="00937292"/>
    <w:rsid w:val="00943ECB"/>
    <w:rsid w:val="00946D2D"/>
    <w:rsid w:val="00A63C3E"/>
    <w:rsid w:val="00AB428C"/>
    <w:rsid w:val="00B05946"/>
    <w:rsid w:val="00BA1D36"/>
    <w:rsid w:val="00CE1B97"/>
    <w:rsid w:val="00CE6216"/>
    <w:rsid w:val="00CF6458"/>
    <w:rsid w:val="00D11DE7"/>
    <w:rsid w:val="00D17CE7"/>
    <w:rsid w:val="00D67C98"/>
    <w:rsid w:val="00D70085"/>
    <w:rsid w:val="00D9478B"/>
    <w:rsid w:val="00D97C63"/>
    <w:rsid w:val="00DD142D"/>
    <w:rsid w:val="00E0486C"/>
    <w:rsid w:val="00E41B32"/>
    <w:rsid w:val="00E431BB"/>
    <w:rsid w:val="00E6641F"/>
    <w:rsid w:val="00EE3037"/>
    <w:rsid w:val="00F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62A2-6266-4137-ABAA-9D763F5E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2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DAD0A7B9DE4035BB3E110F18007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AE48-9649-4B5B-A60B-A29F66628839}"/>
      </w:docPartPr>
      <w:docPartBody>
        <w:p w:rsidR="00046493" w:rsidRDefault="00B458FB">
          <w:pPr>
            <w:pStyle w:val="AEDAD0A7B9DE4035BB3E110F180079F1"/>
          </w:pPr>
          <w:r>
            <w:t>[Your Name]</w:t>
          </w:r>
        </w:p>
      </w:docPartBody>
    </w:docPart>
    <w:docPart>
      <w:docPartPr>
        <w:name w:val="4E48FD8B75DB4DE1895F18DE47DE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90437-3A35-4D52-95F6-167078F0BE04}"/>
      </w:docPartPr>
      <w:docPartBody>
        <w:p w:rsidR="00046493" w:rsidRDefault="00B458FB">
          <w:pPr>
            <w:pStyle w:val="4E48FD8B75DB4DE1895F18DE47DE3640"/>
          </w:pPr>
          <w:r>
            <w:t>[Address, City, ST  ZIP Code]</w:t>
          </w:r>
        </w:p>
      </w:docPartBody>
    </w:docPart>
    <w:docPart>
      <w:docPartPr>
        <w:name w:val="0D421FC9640A47EA8CBD6B58E251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3C82-4309-42DB-BAD4-79A904AD2582}"/>
      </w:docPartPr>
      <w:docPartBody>
        <w:p w:rsidR="00046493" w:rsidRDefault="00B458FB">
          <w:pPr>
            <w:pStyle w:val="0D421FC9640A47EA8CBD6B58E2513265"/>
          </w:pPr>
          <w:r>
            <w:t>[Telephone]</w:t>
          </w:r>
        </w:p>
      </w:docPartBody>
    </w:docPart>
    <w:docPart>
      <w:docPartPr>
        <w:name w:val="B06B4EBD72264651BB4B83A9FADA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FC519-C53E-4E59-B148-C6FCD22A880C}"/>
      </w:docPartPr>
      <w:docPartBody>
        <w:p w:rsidR="00046493" w:rsidRDefault="00B458FB">
          <w:pPr>
            <w:pStyle w:val="B06B4EBD72264651BB4B83A9FADA9D9E"/>
          </w:pPr>
          <w:r>
            <w:t>[Email]</w:t>
          </w:r>
        </w:p>
      </w:docPartBody>
    </w:docPart>
    <w:docPart>
      <w:docPartPr>
        <w:name w:val="467DD86A945940E7B4BC72999BD2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BA3EB-5C51-41EF-8FDB-15374B1226A9}"/>
      </w:docPartPr>
      <w:docPartBody>
        <w:p w:rsidR="00046493" w:rsidRDefault="00B458FB">
          <w:pPr>
            <w:pStyle w:val="467DD86A945940E7B4BC72999BD24D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D8"/>
    <w:rsid w:val="00033A98"/>
    <w:rsid w:val="00046493"/>
    <w:rsid w:val="00211DFF"/>
    <w:rsid w:val="003362C4"/>
    <w:rsid w:val="00433C6F"/>
    <w:rsid w:val="005D1FD8"/>
    <w:rsid w:val="005E12A4"/>
    <w:rsid w:val="00812DA1"/>
    <w:rsid w:val="009B2D55"/>
    <w:rsid w:val="00B458FB"/>
    <w:rsid w:val="00C40259"/>
    <w:rsid w:val="00D5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DAD0A7B9DE4035BB3E110F180079F1">
    <w:name w:val="AEDAD0A7B9DE4035BB3E110F180079F1"/>
  </w:style>
  <w:style w:type="paragraph" w:customStyle="1" w:styleId="4E48FD8B75DB4DE1895F18DE47DE3640">
    <w:name w:val="4E48FD8B75DB4DE1895F18DE47DE3640"/>
  </w:style>
  <w:style w:type="paragraph" w:customStyle="1" w:styleId="0D421FC9640A47EA8CBD6B58E2513265">
    <w:name w:val="0D421FC9640A47EA8CBD6B58E2513265"/>
  </w:style>
  <w:style w:type="paragraph" w:customStyle="1" w:styleId="B06B4EBD72264651BB4B83A9FADA9D9E">
    <w:name w:val="B06B4EBD72264651BB4B83A9FADA9D9E"/>
  </w:style>
  <w:style w:type="paragraph" w:customStyle="1" w:styleId="6ACB5305B7EE44DBAC45FD801DBCDF9A">
    <w:name w:val="6ACB5305B7EE44DBAC45FD801DBCDF9A"/>
  </w:style>
  <w:style w:type="paragraph" w:customStyle="1" w:styleId="65632D12A7D04B5B8CC6F8AD0C380A34">
    <w:name w:val="65632D12A7D04B5B8CC6F8AD0C380A34"/>
  </w:style>
  <w:style w:type="paragraph" w:customStyle="1" w:styleId="604D426415714984AF71622C7CC55B9A">
    <w:name w:val="604D426415714984AF71622C7CC55B9A"/>
  </w:style>
  <w:style w:type="paragraph" w:customStyle="1" w:styleId="88F845888846413FA496BACF11B6479B">
    <w:name w:val="88F845888846413FA496BACF11B6479B"/>
  </w:style>
  <w:style w:type="paragraph" w:customStyle="1" w:styleId="DA1ED67EE2F24D378FA5C977CBAB5758">
    <w:name w:val="DA1ED67EE2F24D378FA5C977CBAB5758"/>
  </w:style>
  <w:style w:type="character" w:styleId="PlaceholderText">
    <w:name w:val="Placeholder Text"/>
    <w:basedOn w:val="DefaultParagraphFont"/>
    <w:uiPriority w:val="99"/>
    <w:semiHidden/>
    <w:rsid w:val="005D1FD8"/>
    <w:rPr>
      <w:color w:val="808080"/>
    </w:rPr>
  </w:style>
  <w:style w:type="paragraph" w:customStyle="1" w:styleId="467DD86A945940E7B4BC72999BD24DD5">
    <w:name w:val="467DD86A945940E7B4BC72999BD24DD5"/>
  </w:style>
  <w:style w:type="paragraph" w:customStyle="1" w:styleId="94A3152FD2C043F198CC4A0F205008B9">
    <w:name w:val="94A3152FD2C043F198CC4A0F205008B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CC0AB2BA7754B17ADD6B7C7CA292ADE">
    <w:name w:val="BCC0AB2BA7754B17ADD6B7C7CA292ADE"/>
  </w:style>
  <w:style w:type="paragraph" w:customStyle="1" w:styleId="62204A4D31E54D7991F5E9C77CDE15ED">
    <w:name w:val="62204A4D31E54D7991F5E9C77CDE15ED"/>
  </w:style>
  <w:style w:type="paragraph" w:customStyle="1" w:styleId="E50A0B16487B4EB3AFECAB79D78D9B74">
    <w:name w:val="E50A0B16487B4EB3AFECAB79D78D9B74"/>
  </w:style>
  <w:style w:type="paragraph" w:customStyle="1" w:styleId="E264B9C28E1B4EA39598106C8C9775EB">
    <w:name w:val="E264B9C28E1B4EA39598106C8C9775EB"/>
  </w:style>
  <w:style w:type="paragraph" w:customStyle="1" w:styleId="500AABE3FD0949068FACB61715C7FB8C">
    <w:name w:val="500AABE3FD0949068FACB61715C7FB8C"/>
  </w:style>
  <w:style w:type="paragraph" w:customStyle="1" w:styleId="1A67DD2134444EA9813911DE94681232">
    <w:name w:val="1A67DD2134444EA9813911DE94681232"/>
  </w:style>
  <w:style w:type="paragraph" w:customStyle="1" w:styleId="20DB0AFC0F744A74BC7295C6CD0D3740">
    <w:name w:val="20DB0AFC0F744A74BC7295C6CD0D3740"/>
  </w:style>
  <w:style w:type="paragraph" w:customStyle="1" w:styleId="FC1FC0A4115A4AB3821945991E481D78">
    <w:name w:val="FC1FC0A4115A4AB3821945991E481D78"/>
    <w:rsid w:val="005D1FD8"/>
  </w:style>
  <w:style w:type="paragraph" w:customStyle="1" w:styleId="BD851656DC8A4061978F55426F07DEAF">
    <w:name w:val="BD851656DC8A4061978F55426F07DEAF"/>
    <w:rsid w:val="005E1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 LONERGAN LANE, TICONDEROGA, NY 12883</CompanyAddress>
  <CompanyPhone>518-586-4293 CELL</CompanyPhone>
  <CompanyFax/>
  <CompanyEmail>bergeronbrandon90@gmail.com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J. Bergeron</dc:creator>
  <cp:keywords/>
  <cp:lastModifiedBy>Brandon Bergeron</cp:lastModifiedBy>
  <cp:revision>3</cp:revision>
  <dcterms:created xsi:type="dcterms:W3CDTF">2016-08-03T05:17:00Z</dcterms:created>
  <dcterms:modified xsi:type="dcterms:W3CDTF">2016-08-03T19:04:00Z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